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FDD" w:rsidRDefault="007A5FDD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 xml:space="preserve">Projeto </w:t>
      </w:r>
      <w:r w:rsidR="00915E53">
        <w:rPr>
          <w:rFonts w:cs="Arial"/>
          <w:lang w:val="pt-BR"/>
        </w:rPr>
        <w:t>Sistema Calendário</w:t>
      </w:r>
    </w:p>
    <w:p w:rsidR="001F207D" w:rsidRPr="00897891" w:rsidRDefault="003F00AA" w:rsidP="00903B36">
      <w:pPr>
        <w:pStyle w:val="Ttulo"/>
        <w:rPr>
          <w:rFonts w:cs="Arial"/>
          <w:lang w:val="pt-BR"/>
        </w:rPr>
      </w:pPr>
      <w:r w:rsidRPr="003F00AA">
        <w:rPr>
          <w:rFonts w:cs="Arial"/>
          <w:lang w:val="pt-BR"/>
        </w:rPr>
        <w:t>Especificação de Caso de Uso: UC0</w:t>
      </w:r>
      <w:r w:rsidR="00915E53">
        <w:rPr>
          <w:rFonts w:cs="Arial"/>
          <w:lang w:val="pt-BR"/>
        </w:rPr>
        <w:t>5</w:t>
      </w:r>
      <w:r w:rsidRPr="003F00AA">
        <w:rPr>
          <w:rFonts w:cs="Arial"/>
          <w:lang w:val="pt-BR"/>
        </w:rPr>
        <w:t xml:space="preserve"> </w:t>
      </w:r>
      <w:bookmarkEnd w:id="0"/>
      <w:bookmarkEnd w:id="1"/>
      <w:r w:rsidR="00915E53">
        <w:rPr>
          <w:rFonts w:cs="Arial"/>
          <w:lang w:val="pt-BR"/>
        </w:rPr>
        <w:t xml:space="preserve">Fazer </w:t>
      </w:r>
      <w:proofErr w:type="spellStart"/>
      <w:r w:rsidR="00915E53">
        <w:rPr>
          <w:rFonts w:cs="Arial"/>
          <w:lang w:val="pt-BR"/>
        </w:rPr>
        <w:t>Login</w:t>
      </w:r>
      <w:proofErr w:type="spellEnd"/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2" w:name="_Toc350264729"/>
      <w:bookmarkStart w:id="3" w:name="_Toc425054504"/>
      <w:bookmarkStart w:id="4" w:name="_Toc423410238"/>
      <w:proofErr w:type="gramStart"/>
      <w:r w:rsidRPr="00897891">
        <w:rPr>
          <w:rFonts w:cs="Arial"/>
        </w:rPr>
        <w:t>Visão Geral e Objetivos</w:t>
      </w:r>
      <w:bookmarkEnd w:id="2"/>
      <w:proofErr w:type="gramEnd"/>
      <w:r w:rsidRPr="00897891">
        <w:rPr>
          <w:rFonts w:cs="Arial"/>
        </w:rPr>
        <w:t xml:space="preserve"> </w:t>
      </w:r>
    </w:p>
    <w:bookmarkEnd w:id="3"/>
    <w:bookmarkEnd w:id="4"/>
    <w:p w:rsidR="001F207D" w:rsidRPr="00897891" w:rsidRDefault="001F207D" w:rsidP="00222EF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 w:rsidRPr="00897891">
        <w:rPr>
          <w:rFonts w:ascii="Arial" w:hAnsi="Arial" w:cs="Arial"/>
          <w:lang w:val="pt-BR"/>
        </w:rPr>
        <w:t>Este caso de uso tem por obj</w:t>
      </w:r>
      <w:r w:rsidR="00C63E2C" w:rsidRPr="00897891">
        <w:rPr>
          <w:rFonts w:ascii="Arial" w:hAnsi="Arial" w:cs="Arial"/>
          <w:lang w:val="pt-BR"/>
        </w:rPr>
        <w:t xml:space="preserve">etivo </w:t>
      </w:r>
      <w:r w:rsidR="00275C8B">
        <w:rPr>
          <w:rFonts w:ascii="Arial" w:hAnsi="Arial" w:cs="Arial"/>
          <w:lang w:val="pt-BR"/>
        </w:rPr>
        <w:t xml:space="preserve">fazer </w:t>
      </w:r>
      <w:proofErr w:type="spellStart"/>
      <w:r w:rsidR="00275C8B">
        <w:rPr>
          <w:rFonts w:ascii="Arial" w:hAnsi="Arial" w:cs="Arial"/>
          <w:lang w:val="pt-BR"/>
        </w:rPr>
        <w:t>login</w:t>
      </w:r>
      <w:proofErr w:type="spellEnd"/>
      <w:r w:rsidR="00275C8B">
        <w:rPr>
          <w:rFonts w:ascii="Arial" w:hAnsi="Arial" w:cs="Arial"/>
          <w:lang w:val="pt-BR"/>
        </w:rPr>
        <w:t xml:space="preserve"> dos usu</w:t>
      </w:r>
      <w:r w:rsidR="009B06FE">
        <w:rPr>
          <w:rFonts w:ascii="Arial" w:hAnsi="Arial" w:cs="Arial"/>
          <w:lang w:val="pt-BR"/>
        </w:rPr>
        <w:t>ários no</w:t>
      </w:r>
      <w:r w:rsidR="00275C8B">
        <w:rPr>
          <w:rFonts w:ascii="Arial" w:hAnsi="Arial" w:cs="Arial"/>
          <w:lang w:val="pt-BR"/>
        </w:rPr>
        <w:t xml:space="preserve"> sistema</w:t>
      </w:r>
      <w:r w:rsidR="00222EFF" w:rsidRPr="00897891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5" w:name="_Toc350264730"/>
      <w:r w:rsidRPr="00897891">
        <w:rPr>
          <w:rFonts w:cs="Arial"/>
        </w:rPr>
        <w:t>Atores Envolvidos</w:t>
      </w:r>
      <w:bookmarkEnd w:id="5"/>
    </w:p>
    <w:p w:rsidR="001F207D" w:rsidRPr="00897891" w:rsidRDefault="00915E53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Gerente, Funcionário e Cliente</w:t>
      </w:r>
      <w:r w:rsidR="00222EFF" w:rsidRPr="00897891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6" w:name="_Toc350264731"/>
      <w:r w:rsidRPr="00897891">
        <w:rPr>
          <w:rFonts w:cs="Arial"/>
        </w:rPr>
        <w:t>Pré-Condições</w:t>
      </w:r>
      <w:bookmarkEnd w:id="6"/>
    </w:p>
    <w:p w:rsidR="001F207D" w:rsidRPr="00897891" w:rsidRDefault="00AB7933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Usuário</w:t>
      </w:r>
      <w:r w:rsidR="001D11E6">
        <w:rPr>
          <w:rFonts w:ascii="Arial" w:hAnsi="Arial" w:cs="Arial"/>
          <w:lang w:val="pt-BR"/>
        </w:rPr>
        <w:t xml:space="preserve"> do </w:t>
      </w:r>
      <w:proofErr w:type="gramStart"/>
      <w:r w:rsidR="001D11E6">
        <w:rPr>
          <w:rFonts w:ascii="Arial" w:hAnsi="Arial" w:cs="Arial"/>
          <w:lang w:val="pt-BR"/>
        </w:rPr>
        <w:t>sistema(</w:t>
      </w:r>
      <w:proofErr w:type="gramEnd"/>
      <w:r w:rsidR="001D11E6">
        <w:rPr>
          <w:rFonts w:ascii="Arial" w:hAnsi="Arial" w:cs="Arial"/>
          <w:lang w:val="pt-BR"/>
        </w:rPr>
        <w:t>Gerente, Funcionário ou Cliente) deve</w:t>
      </w:r>
      <w:r w:rsidR="00754D66">
        <w:rPr>
          <w:rFonts w:ascii="Arial" w:hAnsi="Arial" w:cs="Arial"/>
          <w:lang w:val="pt-BR"/>
        </w:rPr>
        <w:t xml:space="preserve"> estar cadastrado e</w:t>
      </w:r>
      <w:r>
        <w:rPr>
          <w:rFonts w:ascii="Arial" w:hAnsi="Arial" w:cs="Arial"/>
          <w:lang w:val="pt-BR"/>
        </w:rPr>
        <w:t xml:space="preserve"> </w:t>
      </w:r>
      <w:r w:rsidR="0017476E">
        <w:rPr>
          <w:rFonts w:ascii="Arial" w:hAnsi="Arial" w:cs="Arial"/>
          <w:lang w:val="pt-BR"/>
        </w:rPr>
        <w:t>possui</w:t>
      </w:r>
      <w:r w:rsidR="001D11E6">
        <w:rPr>
          <w:rFonts w:ascii="Arial" w:hAnsi="Arial" w:cs="Arial"/>
          <w:lang w:val="pt-BR"/>
        </w:rPr>
        <w:t xml:space="preserve">r um </w:t>
      </w:r>
      <w:proofErr w:type="spellStart"/>
      <w:r w:rsidR="001D11E6">
        <w:rPr>
          <w:rFonts w:ascii="Arial" w:hAnsi="Arial" w:cs="Arial"/>
          <w:lang w:val="pt-BR"/>
        </w:rPr>
        <w:t>login</w:t>
      </w:r>
      <w:proofErr w:type="spellEnd"/>
      <w:r w:rsidR="001D11E6">
        <w:rPr>
          <w:rFonts w:ascii="Arial" w:hAnsi="Arial" w:cs="Arial"/>
          <w:lang w:val="pt-BR"/>
        </w:rPr>
        <w:t xml:space="preserve"> vá</w:t>
      </w:r>
      <w:r w:rsidR="0017476E">
        <w:rPr>
          <w:rFonts w:ascii="Arial" w:hAnsi="Arial" w:cs="Arial"/>
          <w:lang w:val="pt-BR"/>
        </w:rPr>
        <w:t>lido</w:t>
      </w:r>
      <w:r w:rsidR="00657F17" w:rsidRPr="00897891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7" w:name="_Toc350264732"/>
      <w:r w:rsidRPr="00897891">
        <w:rPr>
          <w:rFonts w:cs="Arial"/>
        </w:rPr>
        <w:t>Pós-Condições</w:t>
      </w:r>
      <w:bookmarkEnd w:id="7"/>
    </w:p>
    <w:p w:rsidR="00222EFF" w:rsidRPr="00897891" w:rsidRDefault="00754D66" w:rsidP="00033D5F">
      <w:pPr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Usuário autenticado e habilitado para acessar as funcionalidades do sistema.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8" w:name="_Toc425054505"/>
      <w:bookmarkStart w:id="9" w:name="_Toc423410239"/>
      <w:bookmarkStart w:id="10" w:name="_Toc350264733"/>
      <w:r w:rsidRPr="00897891">
        <w:rPr>
          <w:rFonts w:cs="Arial"/>
        </w:rPr>
        <w:t>Fluxo de Eventos</w:t>
      </w:r>
      <w:bookmarkEnd w:id="8"/>
      <w:bookmarkEnd w:id="9"/>
      <w:bookmarkEnd w:id="10"/>
    </w:p>
    <w:p w:rsidR="001F207D" w:rsidRDefault="001F207D">
      <w:pPr>
        <w:pStyle w:val="Ttulo2"/>
        <w:rPr>
          <w:rFonts w:ascii="Arial" w:hAnsi="Arial" w:cs="Arial"/>
        </w:rPr>
      </w:pPr>
      <w:bookmarkStart w:id="11" w:name="_Toc425054506"/>
      <w:bookmarkStart w:id="12" w:name="_Toc423410240"/>
      <w:bookmarkStart w:id="13" w:name="_Toc350264734"/>
      <w:r w:rsidRPr="00897891">
        <w:rPr>
          <w:rFonts w:ascii="Arial" w:hAnsi="Arial" w:cs="Arial"/>
        </w:rPr>
        <w:t>Fluxo Básico</w:t>
      </w:r>
      <w:bookmarkEnd w:id="11"/>
      <w:bookmarkEnd w:id="12"/>
      <w:bookmarkEnd w:id="13"/>
      <w:r w:rsidRPr="00897891">
        <w:rPr>
          <w:rFonts w:ascii="Arial" w:hAnsi="Arial" w:cs="Arial"/>
        </w:rPr>
        <w:t xml:space="preserve"> </w:t>
      </w:r>
    </w:p>
    <w:p w:rsidR="00754D66" w:rsidRPr="00754D66" w:rsidRDefault="00754D66" w:rsidP="00754D66">
      <w:pPr>
        <w:pStyle w:val="Ttulo3"/>
        <w:ind w:left="1418" w:hanging="1021"/>
      </w:pPr>
      <w:r>
        <w:t xml:space="preserve">Usuário acessa funcionalidade do sistema que requer autenticação, ou acessa diretamente a opção para efetuar </w:t>
      </w:r>
      <w:proofErr w:type="spellStart"/>
      <w:r>
        <w:t>login</w:t>
      </w:r>
      <w:proofErr w:type="spellEnd"/>
      <w:r>
        <w:t>.</w:t>
      </w:r>
    </w:p>
    <w:p w:rsidR="00754D66" w:rsidRDefault="00754D66" w:rsidP="00754D66">
      <w:pPr>
        <w:pStyle w:val="Ttulo3"/>
        <w:ind w:left="1418" w:hanging="1021"/>
      </w:pPr>
      <w:r>
        <w:t xml:space="preserve">Sistema solicita </w:t>
      </w:r>
      <w:proofErr w:type="spellStart"/>
      <w:r>
        <w:t>login</w:t>
      </w:r>
      <w:proofErr w:type="spellEnd"/>
      <w:r>
        <w:t xml:space="preserve"> e senha do usuário, conforme Interface I01.</w:t>
      </w:r>
    </w:p>
    <w:p w:rsidR="00E642E5" w:rsidRDefault="001D749E" w:rsidP="00754D66">
      <w:pPr>
        <w:pStyle w:val="Ttulo3"/>
        <w:ind w:left="1418" w:hanging="1021"/>
      </w:pPr>
      <w:r>
        <w:t xml:space="preserve">Usuário </w:t>
      </w:r>
      <w:r w:rsidR="00754D66">
        <w:t xml:space="preserve">informa seu </w:t>
      </w:r>
      <w:proofErr w:type="spellStart"/>
      <w:r w:rsidR="00754D66">
        <w:t>login</w:t>
      </w:r>
      <w:proofErr w:type="spellEnd"/>
      <w:r w:rsidR="00754D66">
        <w:t xml:space="preserve"> e senha e escolhe opção para autenticar</w:t>
      </w:r>
      <w:r w:rsidR="00903B36">
        <w:t>.</w:t>
      </w:r>
    </w:p>
    <w:p w:rsidR="00E642E5" w:rsidRDefault="00903B36" w:rsidP="00662BD2">
      <w:pPr>
        <w:pStyle w:val="Ttulo3"/>
        <w:ind w:left="1418" w:hanging="1021"/>
      </w:pPr>
      <w:r>
        <w:t>Sis</w:t>
      </w:r>
      <w:r w:rsidR="00AB7933">
        <w:t xml:space="preserve">tema </w:t>
      </w:r>
      <w:r w:rsidR="001D749E">
        <w:t xml:space="preserve">verifica se </w:t>
      </w:r>
      <w:proofErr w:type="spellStart"/>
      <w:r w:rsidR="001D749E">
        <w:t>login</w:t>
      </w:r>
      <w:proofErr w:type="spellEnd"/>
      <w:r w:rsidR="001D749E">
        <w:t xml:space="preserve"> e senha do usuário são válidos, caso sejam válidos o sistema</w:t>
      </w:r>
      <w:proofErr w:type="gramStart"/>
      <w:r w:rsidR="001D749E">
        <w:t xml:space="preserve">  </w:t>
      </w:r>
      <w:proofErr w:type="gramEnd"/>
      <w:r w:rsidR="001D749E">
        <w:t>redireciona o usuário para sua página especifica</w:t>
      </w:r>
      <w:r w:rsidR="00754D66">
        <w:t xml:space="preserve"> </w:t>
      </w:r>
      <w:r w:rsidR="001D749E">
        <w:t xml:space="preserve">(EX: se o </w:t>
      </w:r>
      <w:proofErr w:type="spellStart"/>
      <w:r w:rsidR="001D749E">
        <w:t>login</w:t>
      </w:r>
      <w:proofErr w:type="spellEnd"/>
      <w:r w:rsidR="001D749E">
        <w:t xml:space="preserve"> do usuário for de um cliente, o sistema o encaminhar</w:t>
      </w:r>
      <w:r w:rsidR="00B42B6B">
        <w:t>á para uma pagina de cliente)</w:t>
      </w:r>
      <w:r w:rsidR="001D749E">
        <w:t xml:space="preserve"> </w:t>
      </w:r>
    </w:p>
    <w:p w:rsidR="00944ECA" w:rsidRDefault="00944ECA" w:rsidP="002C72A4">
      <w:pPr>
        <w:pStyle w:val="Recuonormal"/>
        <w:jc w:val="both"/>
        <w:rPr>
          <w:rFonts w:ascii="Arial" w:hAnsi="Arial" w:cs="Arial"/>
          <w:lang w:val="pt-BR"/>
        </w:rPr>
      </w:pPr>
      <w:r w:rsidRPr="00897891">
        <w:rPr>
          <w:rFonts w:ascii="Arial" w:hAnsi="Arial" w:cs="Arial"/>
          <w:lang w:val="pt-BR"/>
        </w:rPr>
        <w:t xml:space="preserve"> </w:t>
      </w:r>
    </w:p>
    <w:p w:rsidR="004D1E5A" w:rsidRDefault="004D1E5A" w:rsidP="004D1E5A">
      <w:pPr>
        <w:pStyle w:val="Ttulo2"/>
        <w:rPr>
          <w:rFonts w:ascii="Arial" w:hAnsi="Arial" w:cs="Arial"/>
        </w:rPr>
      </w:pPr>
      <w:r w:rsidRPr="00897891">
        <w:rPr>
          <w:rFonts w:ascii="Arial" w:hAnsi="Arial" w:cs="Arial"/>
        </w:rPr>
        <w:t xml:space="preserve">Fluxo </w:t>
      </w:r>
      <w:r>
        <w:rPr>
          <w:rFonts w:ascii="Arial" w:hAnsi="Arial" w:cs="Arial"/>
        </w:rPr>
        <w:t>Alternativo A01 – Dados inválidos ou não informados</w:t>
      </w:r>
    </w:p>
    <w:p w:rsidR="004D1E5A" w:rsidRDefault="00754D66" w:rsidP="004D1E5A">
      <w:pPr>
        <w:pStyle w:val="Ttulo3"/>
        <w:ind w:left="1418" w:hanging="1021"/>
      </w:pPr>
      <w:r>
        <w:t xml:space="preserve">No passo </w:t>
      </w:r>
      <w:proofErr w:type="gramStart"/>
      <w:r>
        <w:t>4</w:t>
      </w:r>
      <w:proofErr w:type="gramEnd"/>
      <w:r>
        <w:t xml:space="preserve"> do fluxo principal, o sistema verifica que o </w:t>
      </w:r>
      <w:proofErr w:type="spellStart"/>
      <w:r>
        <w:t>login</w:t>
      </w:r>
      <w:proofErr w:type="spellEnd"/>
      <w:r>
        <w:t xml:space="preserve"> e/ou a senha informados não são válidos</w:t>
      </w:r>
      <w:r w:rsidR="00B42B6B">
        <w:t>.</w:t>
      </w:r>
    </w:p>
    <w:p w:rsidR="004D1E5A" w:rsidRPr="004D1E5A" w:rsidRDefault="004D1E5A" w:rsidP="004D1E5A">
      <w:pPr>
        <w:pStyle w:val="Ttulo3"/>
        <w:ind w:left="1418" w:hanging="1021"/>
      </w:pPr>
      <w:r>
        <w:t xml:space="preserve">O sistema </w:t>
      </w:r>
      <w:r w:rsidR="00B42B6B">
        <w:t>exibe uma mensagem de erro e solicita que os dados sejam informados novamente.</w:t>
      </w:r>
    </w:p>
    <w:p w:rsidR="004D1E5A" w:rsidRPr="00897891" w:rsidRDefault="004D1E5A" w:rsidP="002C72A4">
      <w:pPr>
        <w:pStyle w:val="Recuonormal"/>
        <w:jc w:val="both"/>
        <w:rPr>
          <w:rFonts w:ascii="Arial" w:hAnsi="Arial" w:cs="Arial"/>
          <w:lang w:val="pt-BR"/>
        </w:rPr>
      </w:pPr>
    </w:p>
    <w:p w:rsidR="001F207D" w:rsidRDefault="001F207D" w:rsidP="00B04006">
      <w:pPr>
        <w:pStyle w:val="Ttulo1"/>
        <w:rPr>
          <w:rFonts w:cs="Arial"/>
        </w:rPr>
      </w:pPr>
      <w:bookmarkStart w:id="14" w:name="_Toc350264737"/>
      <w:r w:rsidRPr="00897891">
        <w:rPr>
          <w:rFonts w:cs="Arial"/>
        </w:rPr>
        <w:lastRenderedPageBreak/>
        <w:t>Detalhamento das Interfaces com o Usuário</w:t>
      </w:r>
      <w:bookmarkEnd w:id="14"/>
    </w:p>
    <w:p w:rsidR="00BB01DB" w:rsidRDefault="00662BD2" w:rsidP="00662BD2">
      <w:pPr>
        <w:pStyle w:val="Ttulo2"/>
      </w:pPr>
      <w:r>
        <w:t xml:space="preserve">Interface I01 – </w:t>
      </w:r>
      <w:r w:rsidR="00F31312">
        <w:t xml:space="preserve">Pagina de </w:t>
      </w:r>
      <w:proofErr w:type="spellStart"/>
      <w:r w:rsidR="00F31312">
        <w:t>Login</w:t>
      </w:r>
      <w:proofErr w:type="spellEnd"/>
      <w:r w:rsidR="00F31312">
        <w:t>.</w:t>
      </w:r>
    </w:p>
    <w:p w:rsidR="00662BD2" w:rsidRDefault="00662BD2" w:rsidP="00662BD2">
      <w:pPr>
        <w:pStyle w:val="Ttulo3"/>
      </w:pPr>
      <w:r>
        <w:t>Esboço da Interface</w:t>
      </w:r>
    </w:p>
    <w:p w:rsidR="00662BD2" w:rsidRDefault="002D2D1F" w:rsidP="00662BD2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>
            <wp:extent cx="5407269" cy="3519565"/>
            <wp:effectExtent l="0" t="0" r="0" b="0"/>
            <wp:docPr id="2" name="Imagem 2" descr="F:\interfaces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nterfaces\logi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771" cy="3520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D1F" w:rsidRDefault="002D2D1F" w:rsidP="00662BD2">
      <w:pPr>
        <w:ind w:left="709"/>
        <w:rPr>
          <w:lang w:val="pt-BR"/>
        </w:rPr>
      </w:pPr>
    </w:p>
    <w:p w:rsidR="002D2D1F" w:rsidRPr="00662BD2" w:rsidRDefault="002D2D1F" w:rsidP="00662BD2">
      <w:pPr>
        <w:ind w:left="709"/>
        <w:rPr>
          <w:lang w:val="pt-BR"/>
        </w:rPr>
      </w:pPr>
    </w:p>
    <w:p w:rsidR="00173570" w:rsidRPr="00662BD2" w:rsidRDefault="00662BD2" w:rsidP="00662BD2">
      <w:pPr>
        <w:pStyle w:val="Ttulo3"/>
      </w:pPr>
      <w:bookmarkStart w:id="15" w:name="_Interface_I01_–"/>
      <w:bookmarkEnd w:id="15"/>
      <w:r w:rsidRPr="00662BD2">
        <w:t xml:space="preserve">Campos </w:t>
      </w:r>
    </w:p>
    <w:tbl>
      <w:tblPr>
        <w:tblStyle w:val="Tabelacomgrade"/>
        <w:tblW w:w="0" w:type="auto"/>
        <w:tblLook w:val="04A0"/>
      </w:tblPr>
      <w:tblGrid>
        <w:gridCol w:w="2528"/>
        <w:gridCol w:w="2528"/>
        <w:gridCol w:w="2528"/>
      </w:tblGrid>
      <w:tr w:rsidR="002D2D1F" w:rsidRPr="00662BD2" w:rsidTr="00662BD2">
        <w:tc>
          <w:tcPr>
            <w:tcW w:w="2528" w:type="dxa"/>
          </w:tcPr>
          <w:p w:rsidR="002D2D1F" w:rsidRPr="00662BD2" w:rsidRDefault="002D2D1F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528" w:type="dxa"/>
          </w:tcPr>
          <w:p w:rsidR="002D2D1F" w:rsidRPr="00662BD2" w:rsidRDefault="002D2D1F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2528" w:type="dxa"/>
          </w:tcPr>
          <w:p w:rsidR="002D2D1F" w:rsidRPr="00662BD2" w:rsidRDefault="002D2D1F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Descrição</w:t>
            </w:r>
          </w:p>
        </w:tc>
      </w:tr>
      <w:tr w:rsidR="002D2D1F" w:rsidRPr="00754D66" w:rsidTr="00662BD2">
        <w:tc>
          <w:tcPr>
            <w:tcW w:w="2528" w:type="dxa"/>
          </w:tcPr>
          <w:p w:rsidR="002D2D1F" w:rsidRDefault="002D2D1F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Login</w:t>
            </w:r>
            <w:proofErr w:type="spellEnd"/>
          </w:p>
        </w:tc>
        <w:tc>
          <w:tcPr>
            <w:tcW w:w="2528" w:type="dxa"/>
          </w:tcPr>
          <w:p w:rsidR="002D2D1F" w:rsidRDefault="002D2D1F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String</w:t>
            </w:r>
          </w:p>
        </w:tc>
        <w:tc>
          <w:tcPr>
            <w:tcW w:w="2528" w:type="dxa"/>
          </w:tcPr>
          <w:p w:rsidR="002D2D1F" w:rsidRDefault="002D2D1F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Usuário (cliente, funcionário ou gerente) digita um </w:t>
            </w:r>
            <w:proofErr w:type="spellStart"/>
            <w:r w:rsidRPr="002D2D1F">
              <w:rPr>
                <w:rFonts w:ascii="Arial" w:hAnsi="Arial" w:cs="Arial"/>
                <w:i/>
                <w:lang w:val="pt-BR"/>
              </w:rPr>
              <w:t>login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previamente cadastrado.</w:t>
            </w:r>
          </w:p>
        </w:tc>
      </w:tr>
      <w:tr w:rsidR="002D2D1F" w:rsidRPr="00754D66" w:rsidTr="000305BE">
        <w:tc>
          <w:tcPr>
            <w:tcW w:w="2528" w:type="dxa"/>
          </w:tcPr>
          <w:p w:rsidR="002D2D1F" w:rsidRDefault="002D2D1F" w:rsidP="000305B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Senha</w:t>
            </w:r>
          </w:p>
        </w:tc>
        <w:tc>
          <w:tcPr>
            <w:tcW w:w="2528" w:type="dxa"/>
          </w:tcPr>
          <w:p w:rsidR="002D2D1F" w:rsidRDefault="002D2D1F" w:rsidP="000305B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String</w:t>
            </w:r>
          </w:p>
        </w:tc>
        <w:tc>
          <w:tcPr>
            <w:tcW w:w="2528" w:type="dxa"/>
          </w:tcPr>
          <w:p w:rsidR="002D2D1F" w:rsidRDefault="002D2D1F" w:rsidP="000305B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Usuário (cliente, funcionário ou gerente) digita uma senha previamente cadastrada.</w:t>
            </w:r>
          </w:p>
        </w:tc>
      </w:tr>
    </w:tbl>
    <w:p w:rsidR="002D2D1F" w:rsidRDefault="002D2D1F" w:rsidP="002D2D1F">
      <w:pPr>
        <w:pStyle w:val="Corpodetexto"/>
        <w:ind w:left="0"/>
        <w:rPr>
          <w:rFonts w:ascii="Arial" w:hAnsi="Arial" w:cs="Arial"/>
          <w:lang w:val="pt-BR"/>
        </w:rPr>
      </w:pPr>
    </w:p>
    <w:p w:rsidR="00662BD2" w:rsidRDefault="00662BD2">
      <w:pPr>
        <w:pStyle w:val="Corpodetexto"/>
        <w:ind w:left="0"/>
        <w:rPr>
          <w:rFonts w:ascii="Arial" w:hAnsi="Arial" w:cs="Arial"/>
          <w:lang w:val="pt-BR"/>
        </w:rPr>
      </w:pPr>
    </w:p>
    <w:p w:rsidR="00662BD2" w:rsidRPr="00662BD2" w:rsidRDefault="00662BD2" w:rsidP="00662BD2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/>
      </w:tblPr>
      <w:tblGrid>
        <w:gridCol w:w="2528"/>
        <w:gridCol w:w="7503"/>
      </w:tblGrid>
      <w:tr w:rsidR="00662BD2" w:rsidRPr="00662BD2" w:rsidTr="00662BD2">
        <w:tc>
          <w:tcPr>
            <w:tcW w:w="2528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662BD2" w:rsidRPr="00754D66" w:rsidTr="00662BD2">
        <w:tc>
          <w:tcPr>
            <w:tcW w:w="2528" w:type="dxa"/>
          </w:tcPr>
          <w:p w:rsidR="00662BD2" w:rsidRDefault="002D2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Enviar</w:t>
            </w:r>
          </w:p>
        </w:tc>
        <w:tc>
          <w:tcPr>
            <w:tcW w:w="7503" w:type="dxa"/>
          </w:tcPr>
          <w:p w:rsidR="00662BD2" w:rsidRDefault="002D2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O sistema recebe os dados enviados pelo formulário de </w:t>
            </w:r>
            <w:proofErr w:type="spellStart"/>
            <w:r>
              <w:rPr>
                <w:rFonts w:ascii="Arial" w:hAnsi="Arial" w:cs="Arial"/>
                <w:lang w:val="pt-BR"/>
              </w:rPr>
              <w:t>login</w:t>
            </w:r>
            <w:proofErr w:type="spellEnd"/>
            <w:r>
              <w:rPr>
                <w:rFonts w:ascii="Arial" w:hAnsi="Arial" w:cs="Arial"/>
                <w:lang w:val="pt-BR"/>
              </w:rPr>
              <w:t>, verifica e redireciona</w:t>
            </w:r>
            <w:r w:rsidR="001D11E6">
              <w:rPr>
                <w:rFonts w:ascii="Arial" w:hAnsi="Arial" w:cs="Arial"/>
                <w:lang w:val="pt-BR"/>
              </w:rPr>
              <w:t xml:space="preserve"> para pagina de usuário especifico (Gerente, Funcionário ou cliente)</w:t>
            </w:r>
            <w:r w:rsidR="00662BD2">
              <w:rPr>
                <w:rFonts w:ascii="Arial" w:hAnsi="Arial" w:cs="Arial"/>
                <w:lang w:val="pt-BR"/>
              </w:rPr>
              <w:t>.</w:t>
            </w:r>
          </w:p>
        </w:tc>
      </w:tr>
    </w:tbl>
    <w:p w:rsidR="00662BD2" w:rsidRDefault="00662BD2">
      <w:pPr>
        <w:pStyle w:val="Corpodetexto"/>
        <w:ind w:left="0"/>
        <w:rPr>
          <w:rFonts w:ascii="Arial" w:hAnsi="Arial" w:cs="Arial"/>
          <w:lang w:val="pt-BR"/>
        </w:rPr>
      </w:pPr>
      <w:bookmarkStart w:id="16" w:name="_GoBack"/>
      <w:bookmarkEnd w:id="16"/>
    </w:p>
    <w:sectPr w:rsidR="00662BD2" w:rsidSect="005E5525">
      <w:headerReference w:type="default" r:id="rId9"/>
      <w:endnotePr>
        <w:numFmt w:val="decimal"/>
      </w:endnotePr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0214" w:rsidRDefault="000D0214">
      <w:r>
        <w:separator/>
      </w:r>
    </w:p>
  </w:endnote>
  <w:endnote w:type="continuationSeparator" w:id="0">
    <w:p w:rsidR="000D0214" w:rsidRDefault="000D02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0214" w:rsidRDefault="000D0214">
      <w:r>
        <w:separator/>
      </w:r>
    </w:p>
  </w:footnote>
  <w:footnote w:type="continuationSeparator" w:id="0">
    <w:p w:rsidR="000D0214" w:rsidRDefault="000D02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675F40" w:rsidP="00AB7933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</w:t>
          </w:r>
          <w:r w:rsidR="000F4B60">
            <w:rPr>
              <w:lang w:val="pt-BR"/>
            </w:rPr>
            <w:t xml:space="preserve">rojeto </w:t>
          </w:r>
          <w:r w:rsidR="00275C8B">
            <w:rPr>
              <w:lang w:val="pt-BR"/>
            </w:rPr>
            <w:t>Sistema Calendário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033D5F">
          <w:pPr>
            <w:tabs>
              <w:tab w:val="left" w:pos="1135"/>
            </w:tabs>
            <w:ind w:right="68"/>
            <w:rPr>
              <w:lang w:val="pt-BR"/>
            </w:rPr>
          </w:pPr>
          <w:r>
            <w:rPr>
              <w:lang w:val="pt-BR"/>
            </w:rPr>
            <w:t xml:space="preserve">  Versão:           </w:t>
          </w:r>
          <w:r w:rsidR="00677DC7">
            <w:fldChar w:fldCharType="begin"/>
          </w:r>
          <w:r w:rsidR="00967929">
            <w:instrText xml:space="preserve"> REF versao \h  \* MERGEFORMAT </w:instrText>
          </w:r>
          <w:r w:rsidR="00677DC7">
            <w:fldChar w:fldCharType="separate"/>
          </w:r>
          <w:proofErr w:type="gramStart"/>
          <w:r w:rsidR="00675F40">
            <w:rPr>
              <w:lang w:val="pt-BR"/>
            </w:rPr>
            <w:t>1</w:t>
          </w:r>
          <w:proofErr w:type="gramEnd"/>
          <w:r w:rsidR="008B01CB" w:rsidRPr="008B01CB">
            <w:rPr>
              <w:lang w:val="pt-BR"/>
            </w:rPr>
            <w:t>.</w:t>
          </w:r>
          <w:r w:rsidR="00677DC7">
            <w:fldChar w:fldCharType="end"/>
          </w:r>
          <w:r w:rsidR="00033D5F">
            <w:t>0</w:t>
          </w:r>
        </w:p>
      </w:tc>
    </w:tr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Pr="003F1142" w:rsidRDefault="003F00AA" w:rsidP="00275C8B">
          <w:pPr>
            <w:rPr>
              <w:lang w:val="pt-BR"/>
            </w:rPr>
          </w:pPr>
          <w:r>
            <w:rPr>
              <w:lang w:val="pt-BR"/>
            </w:rPr>
            <w:t>Especificação de Caso de Uso: UC0</w:t>
          </w:r>
          <w:r w:rsidR="00275C8B">
            <w:rPr>
              <w:lang w:val="pt-BR"/>
            </w:rPr>
            <w:t>5</w:t>
          </w:r>
          <w:r>
            <w:rPr>
              <w:lang w:val="pt-BR"/>
            </w:rPr>
            <w:t xml:space="preserve"> </w:t>
          </w:r>
          <w:r w:rsidR="00275C8B">
            <w:rPr>
              <w:lang w:val="pt-BR"/>
            </w:rPr>
            <w:t xml:space="preserve">– Fazer </w:t>
          </w:r>
          <w:proofErr w:type="spellStart"/>
          <w:r w:rsidR="00275C8B">
            <w:rPr>
              <w:lang w:val="pt-BR"/>
            </w:rPr>
            <w:t>Login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AB7933">
          <w:r>
            <w:rPr>
              <w:lang w:val="pt-BR"/>
            </w:rPr>
            <w:t xml:space="preserve">  Data:</w:t>
          </w:r>
          <w:r>
            <w:t xml:space="preserve"> </w:t>
          </w:r>
          <w:r w:rsidR="00275C8B">
            <w:t>15</w:t>
          </w:r>
          <w:r w:rsidR="00903B36">
            <w:t>/0</w:t>
          </w:r>
          <w:r w:rsidR="00275C8B">
            <w:t>4</w:t>
          </w:r>
          <w:r w:rsidR="00903B36">
            <w:t>/201</w:t>
          </w:r>
          <w:r w:rsidR="00AB7933">
            <w:t>4</w:t>
          </w:r>
        </w:p>
      </w:tc>
    </w:tr>
  </w:tbl>
  <w:p w:rsidR="000101E4" w:rsidRDefault="000101E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647A5729"/>
    <w:multiLevelType w:val="multilevel"/>
    <w:tmpl w:val="2AA438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embedSystemFonts/>
  <w:proofState w:spelling="clean" w:grammar="clean"/>
  <w:attachedTemplate r:id="rId1"/>
  <w:stylePaneFormatFilter w:val="3F0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/>
  <w:rsids>
    <w:rsidRoot w:val="00ED7248"/>
    <w:rsid w:val="000101E4"/>
    <w:rsid w:val="000121A8"/>
    <w:rsid w:val="000235E6"/>
    <w:rsid w:val="00032B76"/>
    <w:rsid w:val="00033D5F"/>
    <w:rsid w:val="00057B06"/>
    <w:rsid w:val="000749AB"/>
    <w:rsid w:val="000A1DCC"/>
    <w:rsid w:val="000D0214"/>
    <w:rsid w:val="000E4A07"/>
    <w:rsid w:val="000F4B60"/>
    <w:rsid w:val="0010408B"/>
    <w:rsid w:val="00162F2A"/>
    <w:rsid w:val="00173570"/>
    <w:rsid w:val="0017476E"/>
    <w:rsid w:val="001856E3"/>
    <w:rsid w:val="001C52E0"/>
    <w:rsid w:val="001C716E"/>
    <w:rsid w:val="001D11E6"/>
    <w:rsid w:val="001D749E"/>
    <w:rsid w:val="001F0C1F"/>
    <w:rsid w:val="001F207D"/>
    <w:rsid w:val="00222EFF"/>
    <w:rsid w:val="00235A13"/>
    <w:rsid w:val="002401A0"/>
    <w:rsid w:val="00241000"/>
    <w:rsid w:val="00254D1F"/>
    <w:rsid w:val="00260C4F"/>
    <w:rsid w:val="00275C8B"/>
    <w:rsid w:val="002C0E32"/>
    <w:rsid w:val="002C5E45"/>
    <w:rsid w:val="002C5F2A"/>
    <w:rsid w:val="002C72A4"/>
    <w:rsid w:val="002D2D1F"/>
    <w:rsid w:val="002F1065"/>
    <w:rsid w:val="00304E7E"/>
    <w:rsid w:val="003239ED"/>
    <w:rsid w:val="00356451"/>
    <w:rsid w:val="0037638F"/>
    <w:rsid w:val="003D1480"/>
    <w:rsid w:val="003D70DC"/>
    <w:rsid w:val="003F004C"/>
    <w:rsid w:val="003F00AA"/>
    <w:rsid w:val="003F1142"/>
    <w:rsid w:val="0042034E"/>
    <w:rsid w:val="0044356A"/>
    <w:rsid w:val="00461D62"/>
    <w:rsid w:val="00472140"/>
    <w:rsid w:val="00473CA6"/>
    <w:rsid w:val="004A07C8"/>
    <w:rsid w:val="004B3360"/>
    <w:rsid w:val="004B6488"/>
    <w:rsid w:val="004D17C4"/>
    <w:rsid w:val="004D1E5A"/>
    <w:rsid w:val="004D7B3A"/>
    <w:rsid w:val="005534E0"/>
    <w:rsid w:val="00596D4D"/>
    <w:rsid w:val="005A4A60"/>
    <w:rsid w:val="005C3244"/>
    <w:rsid w:val="005E5525"/>
    <w:rsid w:val="005F43ED"/>
    <w:rsid w:val="00600F7F"/>
    <w:rsid w:val="006045B0"/>
    <w:rsid w:val="00657F17"/>
    <w:rsid w:val="00662BD2"/>
    <w:rsid w:val="00675F40"/>
    <w:rsid w:val="00677DC7"/>
    <w:rsid w:val="006906AA"/>
    <w:rsid w:val="00691604"/>
    <w:rsid w:val="006B2235"/>
    <w:rsid w:val="006B7C6F"/>
    <w:rsid w:val="006C2144"/>
    <w:rsid w:val="006D12FD"/>
    <w:rsid w:val="006D3790"/>
    <w:rsid w:val="006D447E"/>
    <w:rsid w:val="0070423A"/>
    <w:rsid w:val="007233DA"/>
    <w:rsid w:val="00724F72"/>
    <w:rsid w:val="00734CB9"/>
    <w:rsid w:val="00754D66"/>
    <w:rsid w:val="007632C2"/>
    <w:rsid w:val="00793341"/>
    <w:rsid w:val="007A5FDD"/>
    <w:rsid w:val="007B390B"/>
    <w:rsid w:val="007C7204"/>
    <w:rsid w:val="007E449A"/>
    <w:rsid w:val="00806D77"/>
    <w:rsid w:val="00815849"/>
    <w:rsid w:val="00844812"/>
    <w:rsid w:val="00860465"/>
    <w:rsid w:val="00865201"/>
    <w:rsid w:val="00884295"/>
    <w:rsid w:val="00894F85"/>
    <w:rsid w:val="00897891"/>
    <w:rsid w:val="008A172C"/>
    <w:rsid w:val="008B01CB"/>
    <w:rsid w:val="008D0DFA"/>
    <w:rsid w:val="008F27A4"/>
    <w:rsid w:val="008F3705"/>
    <w:rsid w:val="00900132"/>
    <w:rsid w:val="00903B36"/>
    <w:rsid w:val="00915E53"/>
    <w:rsid w:val="00927898"/>
    <w:rsid w:val="00944ECA"/>
    <w:rsid w:val="00967929"/>
    <w:rsid w:val="009735C5"/>
    <w:rsid w:val="00982482"/>
    <w:rsid w:val="009A7AAB"/>
    <w:rsid w:val="009B06FE"/>
    <w:rsid w:val="009B784A"/>
    <w:rsid w:val="009E4122"/>
    <w:rsid w:val="00A61DC5"/>
    <w:rsid w:val="00A96635"/>
    <w:rsid w:val="00AA3026"/>
    <w:rsid w:val="00AB7933"/>
    <w:rsid w:val="00AC7BA0"/>
    <w:rsid w:val="00AD721E"/>
    <w:rsid w:val="00B04006"/>
    <w:rsid w:val="00B06108"/>
    <w:rsid w:val="00B22B3B"/>
    <w:rsid w:val="00B37832"/>
    <w:rsid w:val="00B42B6B"/>
    <w:rsid w:val="00B7039A"/>
    <w:rsid w:val="00B847AD"/>
    <w:rsid w:val="00BB01DB"/>
    <w:rsid w:val="00BC28E5"/>
    <w:rsid w:val="00BC54C0"/>
    <w:rsid w:val="00BD34E9"/>
    <w:rsid w:val="00BF5D8A"/>
    <w:rsid w:val="00C0038D"/>
    <w:rsid w:val="00C34D48"/>
    <w:rsid w:val="00C41BA9"/>
    <w:rsid w:val="00C425B7"/>
    <w:rsid w:val="00C455D6"/>
    <w:rsid w:val="00C63E2C"/>
    <w:rsid w:val="00C9487D"/>
    <w:rsid w:val="00CA5235"/>
    <w:rsid w:val="00CA5D63"/>
    <w:rsid w:val="00CB5E7A"/>
    <w:rsid w:val="00CD0511"/>
    <w:rsid w:val="00CD3531"/>
    <w:rsid w:val="00D07765"/>
    <w:rsid w:val="00D2115C"/>
    <w:rsid w:val="00D24E17"/>
    <w:rsid w:val="00D42316"/>
    <w:rsid w:val="00D8718F"/>
    <w:rsid w:val="00E40B87"/>
    <w:rsid w:val="00E642E5"/>
    <w:rsid w:val="00E73728"/>
    <w:rsid w:val="00EB7ED5"/>
    <w:rsid w:val="00ED7248"/>
    <w:rsid w:val="00F01CFC"/>
    <w:rsid w:val="00F130CD"/>
    <w:rsid w:val="00F31312"/>
    <w:rsid w:val="00F32635"/>
    <w:rsid w:val="00F9479E"/>
    <w:rsid w:val="00FB0DA3"/>
    <w:rsid w:val="00FB7D0E"/>
    <w:rsid w:val="00FC654D"/>
    <w:rsid w:val="00FC6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474419-7407-4539-9546-3E3B3F063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</Template>
  <TotalTime>294</TotalTime>
  <Pages>2</Pages>
  <Words>265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glaydsonvasconcelos</dc:creator>
  <cp:lastModifiedBy>Cabecinha</cp:lastModifiedBy>
  <cp:revision>26</cp:revision>
  <cp:lastPrinted>2006-04-06T17:03:00Z</cp:lastPrinted>
  <dcterms:created xsi:type="dcterms:W3CDTF">2013-09-02T20:34:00Z</dcterms:created>
  <dcterms:modified xsi:type="dcterms:W3CDTF">2014-04-19T22:29:00Z</dcterms:modified>
</cp:coreProperties>
</file>